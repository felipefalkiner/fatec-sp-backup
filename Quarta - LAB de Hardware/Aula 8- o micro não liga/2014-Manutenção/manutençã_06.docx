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31F" w:rsidRDefault="006B331F">
      <w:pPr>
        <w:pStyle w:val="Estilo"/>
        <w:spacing w:line="336" w:lineRule="exact"/>
        <w:ind w:left="6734"/>
        <w:rPr>
          <w:rFonts w:ascii="Times New Roman" w:hAnsi="Times New Roman" w:cs="Times New Roman"/>
          <w:sz w:val="32"/>
          <w:szCs w:val="32"/>
          <w:lang w:bidi="he-IL"/>
        </w:rPr>
      </w:pPr>
      <w:r>
        <w:rPr>
          <w:lang w:bidi="he-IL"/>
        </w:rPr>
        <w:t xml:space="preserve">MICRO NÃO LIGA </w:t>
      </w:r>
      <w:r>
        <w:rPr>
          <w:rFonts w:ascii="Times New Roman" w:hAnsi="Times New Roman" w:cs="Times New Roman"/>
          <w:sz w:val="32"/>
          <w:szCs w:val="32"/>
          <w:lang w:bidi="he-IL"/>
        </w:rPr>
        <w:t xml:space="preserve">O </w:t>
      </w:r>
    </w:p>
    <w:p w:rsidR="006B331F" w:rsidRDefault="006B331F">
      <w:pPr>
        <w:pStyle w:val="Estilo"/>
        <w:spacing w:line="1" w:lineRule="exact"/>
        <w:rPr>
          <w:sz w:val="2"/>
          <w:szCs w:val="2"/>
        </w:rPr>
      </w:pPr>
      <w:r>
        <w:br w:type="column"/>
      </w:r>
    </w:p>
    <w:p w:rsidR="006B331F" w:rsidRDefault="006B331F">
      <w:pPr>
        <w:pStyle w:val="Estilo"/>
        <w:spacing w:before="139" w:line="1" w:lineRule="exact"/>
        <w:rPr>
          <w:sz w:val="2"/>
          <w:szCs w:val="2"/>
        </w:rPr>
      </w:pPr>
    </w:p>
    <w:p w:rsidR="006B331F" w:rsidRDefault="006B331F">
      <w:pPr>
        <w:pStyle w:val="Estilo"/>
        <w:rPr>
          <w:sz w:val="2"/>
          <w:szCs w:val="2"/>
        </w:rPr>
      </w:pPr>
      <w:r>
        <w:rPr>
          <w:sz w:val="2"/>
          <w:szCs w:val="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12.75pt">
            <v:imagedata r:id="rId4" o:title=""/>
          </v:shape>
        </w:pict>
      </w:r>
    </w:p>
    <w:p w:rsidR="006B331F" w:rsidRDefault="006B331F">
      <w:pPr>
        <w:pStyle w:val="Estilo"/>
        <w:rPr>
          <w:sz w:val="2"/>
          <w:szCs w:val="2"/>
        </w:rPr>
        <w:sectPr w:rsidR="006B331F">
          <w:type w:val="continuous"/>
          <w:pgSz w:w="11907" w:h="16840"/>
          <w:pgMar w:top="360" w:right="1419" w:bottom="360" w:left="360" w:header="720" w:footer="720" w:gutter="0"/>
          <w:cols w:num="2" w:space="720" w:equalWidth="0">
            <w:col w:w="9254" w:space="38"/>
            <w:col w:w="806"/>
          </w:cols>
          <w:noEndnote/>
        </w:sectPr>
      </w:pPr>
    </w:p>
    <w:p w:rsidR="006B331F" w:rsidRDefault="006B331F">
      <w:pPr>
        <w:pStyle w:val="Estilo"/>
        <w:spacing w:line="216" w:lineRule="exact"/>
      </w:pPr>
    </w:p>
    <w:p w:rsidR="006B331F" w:rsidRDefault="006B331F">
      <w:pPr>
        <w:pStyle w:val="Estilo"/>
        <w:sectPr w:rsidR="006B331F">
          <w:type w:val="continuous"/>
          <w:pgSz w:w="11907" w:h="16840"/>
          <w:pgMar w:top="360" w:right="1419" w:bottom="360" w:left="360" w:header="720" w:footer="720" w:gutter="0"/>
          <w:cols w:space="720"/>
          <w:noEndnote/>
        </w:sectPr>
      </w:pPr>
    </w:p>
    <w:p w:rsidR="006B331F" w:rsidRDefault="006B331F">
      <w:pPr>
        <w:pStyle w:val="Estilo"/>
        <w:spacing w:before="86" w:line="235" w:lineRule="exact"/>
        <w:ind w:left="878" w:right="4"/>
        <w:rPr>
          <w:b/>
          <w:bCs/>
          <w:sz w:val="20"/>
          <w:szCs w:val="20"/>
          <w:lang w:bidi="he-IL"/>
        </w:rPr>
      </w:pPr>
      <w:r>
        <w:rPr>
          <w:b/>
          <w:bCs/>
          <w:sz w:val="20"/>
          <w:szCs w:val="20"/>
          <w:lang w:bidi="he-IL"/>
        </w:rPr>
        <w:t xml:space="preserve">CÓDIGOS DE ERRO DO POST </w:t>
      </w:r>
    </w:p>
    <w:p w:rsidR="006B331F" w:rsidRDefault="006B331F">
      <w:pPr>
        <w:pStyle w:val="Estilo"/>
        <w:spacing w:before="38" w:line="196" w:lineRule="exact"/>
        <w:ind w:left="91" w:right="4" w:firstLine="288"/>
        <w:jc w:val="both"/>
        <w:rPr>
          <w:sz w:val="16"/>
          <w:szCs w:val="16"/>
          <w:lang w:bidi="he-IL"/>
        </w:rPr>
      </w:pPr>
      <w:r>
        <w:rPr>
          <w:sz w:val="16"/>
          <w:szCs w:val="16"/>
          <w:lang w:bidi="he-IL"/>
        </w:rPr>
        <w:t xml:space="preserve">A maioria das motherboards emite "bips' quando encontra algum problema durante o P08T. O número dos bips e o tipo (longo ou curto) formam códigos cujo significado depende do fabricante. Veja a seguir alguns destes significados (existe material sobre outros BI08 em </w:t>
      </w:r>
      <w:hyperlink r:id="rId5" w:history="1">
        <w:r>
          <w:rPr>
            <w:b/>
            <w:bCs/>
            <w:sz w:val="16"/>
            <w:szCs w:val="16"/>
            <w:u w:val="single"/>
            <w:lang w:bidi="he-IL"/>
          </w:rPr>
          <w:t>www.bioscentral.com):</w:t>
        </w:r>
      </w:hyperlink>
      <w:r>
        <w:rPr>
          <w:sz w:val="16"/>
          <w:szCs w:val="16"/>
          <w:lang w:bidi="he-IL"/>
        </w:rPr>
        <w:t xml:space="preserve"> </w:t>
      </w:r>
    </w:p>
    <w:p w:rsidR="006B331F" w:rsidRDefault="006B331F">
      <w:pPr>
        <w:pStyle w:val="Estilo"/>
        <w:spacing w:line="297" w:lineRule="exact"/>
        <w:ind w:left="2251" w:right="4"/>
        <w:rPr>
          <w:b/>
          <w:bCs/>
          <w:sz w:val="20"/>
          <w:szCs w:val="20"/>
          <w:lang w:bidi="he-IL"/>
        </w:rPr>
      </w:pPr>
      <w:r>
        <w:rPr>
          <w:b/>
          <w:bCs/>
          <w:sz w:val="20"/>
          <w:szCs w:val="20"/>
          <w:lang w:bidi="he-IL"/>
        </w:rPr>
        <w:t xml:space="preserve">AMI </w:t>
      </w:r>
    </w:p>
    <w:p w:rsidR="006B331F" w:rsidRDefault="006B331F">
      <w:pPr>
        <w:pStyle w:val="Estilo"/>
        <w:spacing w:before="67" w:line="134" w:lineRule="exact"/>
        <w:ind w:left="100" w:right="9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 xml:space="preserve">Referência: </w:t>
      </w:r>
      <w:hyperlink r:id="rId6" w:history="1">
        <w:r>
          <w:rPr>
            <w:sz w:val="12"/>
            <w:szCs w:val="12"/>
            <w:u w:val="single"/>
            <w:lang w:bidi="he-IL"/>
          </w:rPr>
          <w:t>www.amibios.com</w:t>
        </w:r>
      </w:hyperlink>
      <w:r>
        <w:rPr>
          <w:sz w:val="12"/>
          <w:szCs w:val="12"/>
          <w:lang w:bidi="he-IL"/>
        </w:rPr>
        <w:t xml:space="preserve"> ou </w:t>
      </w:r>
      <w:hyperlink r:id="rId7" w:history="1">
        <w:r>
          <w:rPr>
            <w:sz w:val="12"/>
            <w:szCs w:val="12"/>
            <w:u w:val="single"/>
            <w:lang w:bidi="he-IL"/>
          </w:rPr>
          <w:t>www.amiindia.co.in/biossupporl.html</w:t>
        </w:r>
      </w:hyperlink>
      <w:r>
        <w:rPr>
          <w:sz w:val="12"/>
          <w:szCs w:val="12"/>
          <w:lang w:bidi="he-IL"/>
        </w:rPr>
        <w:t xml:space="preserve"> </w:t>
      </w:r>
    </w:p>
    <w:p w:rsidR="006B331F" w:rsidRDefault="006B331F">
      <w:pPr>
        <w:pStyle w:val="Estilo"/>
        <w:tabs>
          <w:tab w:val="left" w:pos="91"/>
          <w:tab w:val="left" w:pos="322"/>
        </w:tabs>
        <w:spacing w:line="148" w:lineRule="exact"/>
        <w:ind w:right="9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ab/>
        <w:t xml:space="preserve">1 </w:t>
      </w:r>
      <w:r>
        <w:rPr>
          <w:sz w:val="12"/>
          <w:szCs w:val="12"/>
          <w:lang w:bidi="he-IL"/>
        </w:rPr>
        <w:tab/>
        <w:t xml:space="preserve">Refresh dos módulos de memória com defeito (pode ser causado pela </w:t>
      </w:r>
    </w:p>
    <w:p w:rsidR="006B331F" w:rsidRDefault="006B331F">
      <w:pPr>
        <w:pStyle w:val="Estilo"/>
        <w:spacing w:line="148" w:lineRule="exact"/>
        <w:ind w:left="321" w:right="9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 xml:space="preserve">placa-mãe) </w:t>
      </w:r>
    </w:p>
    <w:p w:rsidR="006B331F" w:rsidRDefault="006B331F">
      <w:pPr>
        <w:pStyle w:val="Estilo"/>
        <w:spacing w:line="134" w:lineRule="exact"/>
        <w:ind w:left="100" w:right="9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 xml:space="preserve">2 Paridade de memória (sistema que checa paridade ou pente de memória </w:t>
      </w:r>
    </w:p>
    <w:p w:rsidR="006B331F" w:rsidRDefault="006B331F">
      <w:pPr>
        <w:pStyle w:val="Estilo"/>
        <w:spacing w:line="148" w:lineRule="exact"/>
        <w:ind w:left="321" w:right="9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 xml:space="preserve">com defeito) </w:t>
      </w:r>
    </w:p>
    <w:p w:rsidR="006B331F" w:rsidRDefault="006B331F">
      <w:pPr>
        <w:pStyle w:val="Estilo"/>
        <w:spacing w:line="134" w:lineRule="exact"/>
        <w:ind w:left="100" w:right="9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 xml:space="preserve">3 Primeiros 64 Kb de memória com problema (ou módulo com defeito) </w:t>
      </w:r>
    </w:p>
    <w:p w:rsidR="006B331F" w:rsidRDefault="006B331F">
      <w:pPr>
        <w:pStyle w:val="Estilo"/>
        <w:tabs>
          <w:tab w:val="left" w:pos="91"/>
          <w:tab w:val="left" w:pos="2827"/>
        </w:tabs>
        <w:spacing w:line="144" w:lineRule="exact"/>
        <w:ind w:right="9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ab/>
        <w:t xml:space="preserve">4 Clock com defeito (placa-mãe) </w:t>
      </w:r>
      <w:r>
        <w:rPr>
          <w:sz w:val="12"/>
          <w:szCs w:val="12"/>
          <w:lang w:bidi="he-IL"/>
        </w:rPr>
        <w:tab/>
        <w:t xml:space="preserve">. </w:t>
      </w:r>
    </w:p>
    <w:p w:rsidR="006B331F" w:rsidRDefault="006B331F">
      <w:pPr>
        <w:pStyle w:val="Estilo"/>
        <w:spacing w:before="4" w:line="148" w:lineRule="exact"/>
        <w:ind w:left="91" w:right="719"/>
        <w:jc w:val="center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 xml:space="preserve">5 Placa-mãe ou processador com defeito (geralmente defeito na motherboard, pois o processador é que achou o problema) </w:t>
      </w:r>
    </w:p>
    <w:p w:rsidR="006B331F" w:rsidRDefault="006B331F">
      <w:pPr>
        <w:pStyle w:val="Estilo"/>
        <w:spacing w:line="134" w:lineRule="exact"/>
        <w:ind w:left="100" w:right="9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 xml:space="preserve">6 Teclado ou acesso a memória alta com defeito </w:t>
      </w:r>
    </w:p>
    <w:p w:rsidR="006B331F" w:rsidRDefault="006B331F">
      <w:pPr>
        <w:pStyle w:val="Estilo"/>
        <w:spacing w:line="134" w:lineRule="exact"/>
        <w:ind w:left="100" w:right="9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 xml:space="preserve">7 Novamente placa-mãe ou processador com defeito (geralmente defeito na </w:t>
      </w:r>
    </w:p>
    <w:p w:rsidR="006B331F" w:rsidRDefault="006B331F">
      <w:pPr>
        <w:pStyle w:val="Estilo"/>
        <w:spacing w:line="148" w:lineRule="exact"/>
        <w:ind w:left="321" w:right="9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 xml:space="preserve">placa pois o processador é que achou o problema) </w:t>
      </w:r>
    </w:p>
    <w:p w:rsidR="006B331F" w:rsidRDefault="006B331F">
      <w:pPr>
        <w:pStyle w:val="Estilo"/>
        <w:spacing w:line="134" w:lineRule="exact"/>
        <w:ind w:left="100" w:right="9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 xml:space="preserve">8 Falha no teste da memória de video (placa de ví&lt;:ieo ou placa-mãe) </w:t>
      </w:r>
    </w:p>
    <w:p w:rsidR="006B331F" w:rsidRDefault="006B331F">
      <w:pPr>
        <w:pStyle w:val="Estilo"/>
        <w:spacing w:line="148" w:lineRule="exact"/>
        <w:ind w:left="95" w:right="119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 xml:space="preserve">9 6108 com problema (pode também ser causadcitambém pela placa-mãe) 10 Problema com leitura de dados do CM08 do 6108. Deve-se ressetar o </w:t>
      </w:r>
    </w:p>
    <w:p w:rsidR="006B331F" w:rsidRDefault="006B331F">
      <w:pPr>
        <w:pStyle w:val="Estilo"/>
        <w:spacing w:line="153" w:lineRule="exact"/>
        <w:ind w:left="105" w:right="551" w:firstLine="216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 xml:space="preserve">CM08, se o erro persistir deve-se reparar o 6108-.ou a placa-mãe. 11 Memória cache da placa-mãe (se houver) está com defeito </w:t>
      </w:r>
    </w:p>
    <w:p w:rsidR="006B331F" w:rsidRDefault="006B331F">
      <w:pPr>
        <w:pStyle w:val="Estilo"/>
        <w:spacing w:before="19" w:line="230" w:lineRule="exact"/>
        <w:ind w:left="1968" w:right="9"/>
        <w:rPr>
          <w:b/>
          <w:bCs/>
          <w:sz w:val="20"/>
          <w:szCs w:val="20"/>
          <w:lang w:bidi="he-IL"/>
        </w:rPr>
      </w:pPr>
      <w:r>
        <w:rPr>
          <w:b/>
          <w:bCs/>
          <w:sz w:val="20"/>
          <w:szCs w:val="20"/>
          <w:lang w:bidi="he-IL"/>
        </w:rPr>
        <w:t xml:space="preserve">PHOENIX </w:t>
      </w:r>
    </w:p>
    <w:p w:rsidR="006B331F" w:rsidRDefault="006B331F">
      <w:pPr>
        <w:pStyle w:val="Estilo"/>
        <w:spacing w:before="67" w:line="134" w:lineRule="exact"/>
        <w:ind w:left="105" w:right="4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 xml:space="preserve">Referência: </w:t>
      </w:r>
      <w:hyperlink r:id="rId8" w:history="1">
        <w:r>
          <w:rPr>
            <w:sz w:val="12"/>
            <w:szCs w:val="12"/>
            <w:u w:val="single"/>
            <w:lang w:bidi="he-IL"/>
          </w:rPr>
          <w:t>www.phoenix.com</w:t>
        </w:r>
      </w:hyperlink>
      <w:r>
        <w:rPr>
          <w:sz w:val="12"/>
          <w:szCs w:val="12"/>
          <w:lang w:bidi="he-IL"/>
        </w:rPr>
        <w:t xml:space="preserve"> </w:t>
      </w:r>
    </w:p>
    <w:p w:rsidR="006B331F" w:rsidRDefault="006B331F">
      <w:pPr>
        <w:pStyle w:val="Estilo"/>
        <w:spacing w:before="38" w:line="196" w:lineRule="exact"/>
        <w:ind w:left="96" w:right="4" w:firstLine="288"/>
        <w:jc w:val="both"/>
        <w:rPr>
          <w:sz w:val="16"/>
          <w:szCs w:val="16"/>
          <w:lang w:bidi="he-IL"/>
        </w:rPr>
      </w:pPr>
      <w:r>
        <w:rPr>
          <w:sz w:val="16"/>
          <w:szCs w:val="16"/>
          <w:lang w:bidi="he-IL"/>
        </w:rPr>
        <w:t>Os códigos de bips da Phoenix são representados pelo nú</w:t>
      </w:r>
      <w:r>
        <w:rPr>
          <w:sz w:val="16"/>
          <w:szCs w:val="16"/>
          <w:lang w:bidi="he-IL"/>
        </w:rPr>
        <w:softHyphen/>
        <w:t>mero de bips e pausas. Por exemplo, 1-1.-2 significa 1 bip, pau</w:t>
      </w:r>
      <w:r>
        <w:rPr>
          <w:sz w:val="16"/>
          <w:szCs w:val="16"/>
          <w:lang w:bidi="he-IL"/>
        </w:rPr>
        <w:softHyphen/>
        <w:t xml:space="preserve">sa, outro bip, pausa, e mais dois bips finais. </w:t>
      </w:r>
    </w:p>
    <w:p w:rsidR="006B331F" w:rsidRDefault="006B331F">
      <w:pPr>
        <w:pStyle w:val="Estilo"/>
        <w:tabs>
          <w:tab w:val="left" w:pos="96"/>
          <w:tab w:val="left" w:leader="dot" w:pos="744"/>
          <w:tab w:val="left" w:pos="3106"/>
        </w:tabs>
        <w:spacing w:line="168" w:lineRule="exact"/>
        <w:ind w:right="4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ab/>
        <w:t xml:space="preserve">1-1-3 </w:t>
      </w:r>
      <w:r>
        <w:rPr>
          <w:sz w:val="12"/>
          <w:szCs w:val="12"/>
          <w:lang w:bidi="he-IL"/>
        </w:rPr>
        <w:tab/>
        <w:t xml:space="preserve">CM08 write/read </w:t>
      </w:r>
      <w:r>
        <w:rPr>
          <w:sz w:val="12"/>
          <w:szCs w:val="12"/>
          <w:lang w:bidi="he-IL"/>
        </w:rPr>
        <w:tab/>
        <w:t xml:space="preserve">; _.~ </w:t>
      </w:r>
    </w:p>
    <w:p w:rsidR="006B331F" w:rsidRDefault="006B331F">
      <w:pPr>
        <w:pStyle w:val="Estilo"/>
        <w:tabs>
          <w:tab w:val="left" w:pos="96"/>
          <w:tab w:val="left" w:leader="dot" w:pos="754"/>
          <w:tab w:val="left" w:pos="3115"/>
        </w:tabs>
        <w:spacing w:line="153" w:lineRule="exact"/>
        <w:ind w:right="4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ab/>
        <w:t xml:space="preserve">1-1-4 </w:t>
      </w:r>
      <w:r>
        <w:rPr>
          <w:sz w:val="12"/>
          <w:szCs w:val="12"/>
          <w:lang w:bidi="he-IL"/>
        </w:rPr>
        <w:tab/>
        <w:t xml:space="preserve">ROM 610S checksum </w:t>
      </w:r>
    </w:p>
    <w:p w:rsidR="006B331F" w:rsidRDefault="006B331F">
      <w:pPr>
        <w:pStyle w:val="Estilo"/>
        <w:tabs>
          <w:tab w:val="left" w:pos="96"/>
          <w:tab w:val="left" w:leader="dot" w:pos="744"/>
          <w:tab w:val="left" w:pos="3115"/>
        </w:tabs>
        <w:spacing w:line="148" w:lineRule="exact"/>
        <w:ind w:right="4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ab/>
        <w:t xml:space="preserve">1-2-1 </w:t>
      </w:r>
      <w:r>
        <w:rPr>
          <w:sz w:val="12"/>
          <w:szCs w:val="12"/>
          <w:lang w:bidi="he-IL"/>
        </w:rPr>
        <w:tab/>
        <w:t xml:space="preserve">TimerdoSistema </w:t>
      </w:r>
    </w:p>
    <w:p w:rsidR="006B331F" w:rsidRDefault="006B331F">
      <w:pPr>
        <w:pStyle w:val="Estilo"/>
        <w:tabs>
          <w:tab w:val="left" w:pos="96"/>
          <w:tab w:val="left" w:leader="dot" w:pos="754"/>
          <w:tab w:val="left" w:pos="3115"/>
        </w:tabs>
        <w:spacing w:line="148" w:lineRule="exact"/>
        <w:ind w:right="4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ab/>
        <w:t xml:space="preserve">1-2-2 </w:t>
      </w:r>
      <w:r>
        <w:rPr>
          <w:sz w:val="12"/>
          <w:szCs w:val="12"/>
          <w:lang w:bidi="he-IL"/>
        </w:rPr>
        <w:tab/>
        <w:t xml:space="preserve">Inicialização do DMA </w:t>
      </w:r>
    </w:p>
    <w:p w:rsidR="006B331F" w:rsidRDefault="006B331F">
      <w:pPr>
        <w:pStyle w:val="Estilo"/>
        <w:tabs>
          <w:tab w:val="left" w:pos="96"/>
          <w:tab w:val="left" w:leader="dot" w:pos="754"/>
          <w:tab w:val="left" w:pos="3115"/>
        </w:tabs>
        <w:spacing w:line="148" w:lineRule="exact"/>
        <w:ind w:right="4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ab/>
        <w:t xml:space="preserve">1-2-3 </w:t>
      </w:r>
      <w:r>
        <w:rPr>
          <w:sz w:val="12"/>
          <w:szCs w:val="12"/>
          <w:lang w:bidi="he-IL"/>
        </w:rPr>
        <w:tab/>
        <w:t xml:space="preserve">Registro da página de DMA (writelread) </w:t>
      </w:r>
    </w:p>
    <w:p w:rsidR="006B331F" w:rsidRDefault="006B331F">
      <w:pPr>
        <w:pStyle w:val="Estilo"/>
        <w:tabs>
          <w:tab w:val="left" w:pos="96"/>
          <w:tab w:val="left" w:leader="dot" w:pos="749"/>
          <w:tab w:val="left" w:pos="3115"/>
        </w:tabs>
        <w:spacing w:line="148" w:lineRule="exact"/>
        <w:ind w:right="4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ab/>
        <w:t xml:space="preserve">1-3 </w:t>
      </w:r>
      <w:r>
        <w:rPr>
          <w:sz w:val="12"/>
          <w:szCs w:val="12"/>
          <w:lang w:bidi="he-IL"/>
        </w:rPr>
        <w:tab/>
        <w:t xml:space="preserve">Memória RAM </w:t>
      </w:r>
    </w:p>
    <w:p w:rsidR="006B331F" w:rsidRDefault="006B331F">
      <w:pPr>
        <w:pStyle w:val="Estilo"/>
        <w:tabs>
          <w:tab w:val="left" w:pos="96"/>
          <w:tab w:val="left" w:leader="dot" w:pos="749"/>
          <w:tab w:val="left" w:pos="3115"/>
        </w:tabs>
        <w:spacing w:line="148" w:lineRule="exact"/>
        <w:ind w:right="4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ab/>
        <w:t xml:space="preserve">1-3-4 </w:t>
      </w:r>
      <w:r>
        <w:rPr>
          <w:sz w:val="12"/>
          <w:szCs w:val="12"/>
          <w:lang w:bidi="he-IL"/>
        </w:rPr>
        <w:tab/>
        <w:t xml:space="preserve">Lógica odd/even dos 64K RAM iniciais </w:t>
      </w:r>
    </w:p>
    <w:p w:rsidR="006B331F" w:rsidRDefault="006B331F">
      <w:pPr>
        <w:pStyle w:val="Estilo"/>
        <w:tabs>
          <w:tab w:val="left" w:pos="96"/>
          <w:tab w:val="left" w:leader="dot" w:pos="754"/>
        </w:tabs>
        <w:spacing w:line="153" w:lineRule="exact"/>
        <w:ind w:right="4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ab/>
        <w:t xml:space="preserve">1-4-1 </w:t>
      </w:r>
      <w:r>
        <w:rPr>
          <w:sz w:val="12"/>
          <w:szCs w:val="12"/>
          <w:lang w:bidi="he-IL"/>
        </w:rPr>
        <w:tab/>
        <w:t xml:space="preserve">Endereço de linha dos 64K RAM iniciais </w:t>
      </w:r>
    </w:p>
    <w:p w:rsidR="006B331F" w:rsidRDefault="006B331F">
      <w:pPr>
        <w:pStyle w:val="Estilo"/>
        <w:spacing w:line="134" w:lineRule="exact"/>
        <w:ind w:left="105" w:right="4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 xml:space="preserve">1-4-2 .. Falha de paridade nos 64K RAM iniciais </w:t>
      </w:r>
    </w:p>
    <w:p w:rsidR="006B331F" w:rsidRDefault="006B331F">
      <w:pPr>
        <w:pStyle w:val="Estilo"/>
        <w:tabs>
          <w:tab w:val="left" w:pos="96"/>
          <w:tab w:val="left" w:leader="dot" w:pos="754"/>
        </w:tabs>
        <w:spacing w:line="148" w:lineRule="exact"/>
        <w:ind w:right="4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ab/>
        <w:t xml:space="preserve">2 </w:t>
      </w:r>
      <w:r>
        <w:rPr>
          <w:sz w:val="12"/>
          <w:szCs w:val="12"/>
          <w:lang w:bidi="he-IL"/>
        </w:rPr>
        <w:tab/>
        <w:t xml:space="preserve">Problemas com memórias RAM </w:t>
      </w:r>
    </w:p>
    <w:p w:rsidR="006B331F" w:rsidRDefault="006B331F">
      <w:pPr>
        <w:pStyle w:val="Estilo"/>
        <w:tabs>
          <w:tab w:val="left" w:pos="96"/>
          <w:tab w:val="left" w:leader="dot" w:pos="754"/>
        </w:tabs>
        <w:spacing w:line="148" w:lineRule="exact"/>
        <w:ind w:right="4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ab/>
        <w:t xml:space="preserve">3-1 </w:t>
      </w:r>
      <w:r>
        <w:rPr>
          <w:sz w:val="12"/>
          <w:szCs w:val="12"/>
          <w:lang w:bidi="he-IL"/>
        </w:rPr>
        <w:tab/>
        <w:t xml:space="preserve">Problemas com DMA </w:t>
      </w:r>
    </w:p>
    <w:p w:rsidR="006B331F" w:rsidRDefault="006B331F">
      <w:pPr>
        <w:pStyle w:val="Estilo"/>
        <w:tabs>
          <w:tab w:val="left" w:pos="96"/>
          <w:tab w:val="left" w:leader="dot" w:pos="749"/>
        </w:tabs>
        <w:spacing w:line="148" w:lineRule="exact"/>
        <w:ind w:right="4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ab/>
        <w:t xml:space="preserve">3-2-4 </w:t>
      </w:r>
      <w:r>
        <w:rPr>
          <w:sz w:val="12"/>
          <w:szCs w:val="12"/>
          <w:lang w:bidi="he-IL"/>
        </w:rPr>
        <w:tab/>
        <w:t xml:space="preserve">Controlado r de teclado </w:t>
      </w:r>
    </w:p>
    <w:p w:rsidR="006B331F" w:rsidRDefault="006B331F">
      <w:pPr>
        <w:pStyle w:val="Estilo"/>
        <w:tabs>
          <w:tab w:val="left" w:pos="96"/>
          <w:tab w:val="left" w:leader="dot" w:pos="754"/>
        </w:tabs>
        <w:spacing w:line="148" w:lineRule="exact"/>
        <w:ind w:right="4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ab/>
        <w:t xml:space="preserve">3-3-4 </w:t>
      </w:r>
      <w:r>
        <w:rPr>
          <w:sz w:val="12"/>
          <w:szCs w:val="12"/>
          <w:lang w:bidi="he-IL"/>
        </w:rPr>
        <w:tab/>
        <w:t xml:space="preserve">Inicialização do vídeo </w:t>
      </w:r>
    </w:p>
    <w:p w:rsidR="006B331F" w:rsidRDefault="006B331F">
      <w:pPr>
        <w:pStyle w:val="Estilo"/>
        <w:tabs>
          <w:tab w:val="left" w:pos="96"/>
          <w:tab w:val="left" w:leader="dot" w:pos="754"/>
        </w:tabs>
        <w:spacing w:line="148" w:lineRule="exact"/>
        <w:ind w:right="4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ab/>
        <w:t xml:space="preserve">3-4-1 </w:t>
      </w:r>
      <w:r>
        <w:rPr>
          <w:sz w:val="12"/>
          <w:szCs w:val="12"/>
          <w:lang w:bidi="he-IL"/>
        </w:rPr>
        <w:tab/>
        <w:t xml:space="preserve">Retrace do vídeo </w:t>
      </w:r>
    </w:p>
    <w:p w:rsidR="006B331F" w:rsidRDefault="006B331F">
      <w:pPr>
        <w:pStyle w:val="Estilo"/>
        <w:tabs>
          <w:tab w:val="left" w:pos="96"/>
          <w:tab w:val="left" w:leader="dot" w:pos="754"/>
        </w:tabs>
        <w:spacing w:line="148" w:lineRule="exact"/>
        <w:ind w:right="4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ab/>
        <w:t xml:space="preserve">3-4-2 </w:t>
      </w:r>
      <w:r>
        <w:rPr>
          <w:sz w:val="12"/>
          <w:szCs w:val="12"/>
          <w:lang w:bidi="he-IL"/>
        </w:rPr>
        <w:tab/>
        <w:t xml:space="preserve">Procura por ROM de vídeo em processamento </w:t>
      </w:r>
    </w:p>
    <w:p w:rsidR="006B331F" w:rsidRDefault="006B331F">
      <w:pPr>
        <w:pStyle w:val="Estilo"/>
        <w:tabs>
          <w:tab w:val="left" w:pos="96"/>
          <w:tab w:val="left" w:leader="dot" w:pos="744"/>
        </w:tabs>
        <w:spacing w:line="148" w:lineRule="exact"/>
        <w:ind w:right="4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ab/>
        <w:t xml:space="preserve">4-2-1 </w:t>
      </w:r>
      <w:r>
        <w:rPr>
          <w:sz w:val="12"/>
          <w:szCs w:val="12"/>
          <w:lang w:bidi="he-IL"/>
        </w:rPr>
        <w:tab/>
        <w:t xml:space="preserve">Teste da interrupção do Timer </w:t>
      </w:r>
    </w:p>
    <w:p w:rsidR="006B331F" w:rsidRDefault="006B331F">
      <w:pPr>
        <w:pStyle w:val="Estilo"/>
        <w:tabs>
          <w:tab w:val="left" w:pos="96"/>
          <w:tab w:val="left" w:leader="dot" w:pos="744"/>
        </w:tabs>
        <w:spacing w:line="148" w:lineRule="exact"/>
        <w:ind w:right="4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ab/>
        <w:t xml:space="preserve">4-2-2 </w:t>
      </w:r>
      <w:r>
        <w:rPr>
          <w:sz w:val="12"/>
          <w:szCs w:val="12"/>
          <w:lang w:bidi="he-IL"/>
        </w:rPr>
        <w:tab/>
        <w:t xml:space="preserve">Teste de Shutdown </w:t>
      </w:r>
    </w:p>
    <w:p w:rsidR="006B331F" w:rsidRDefault="006B331F">
      <w:pPr>
        <w:pStyle w:val="Estilo"/>
        <w:tabs>
          <w:tab w:val="left" w:pos="96"/>
          <w:tab w:val="left" w:leader="dot" w:pos="744"/>
        </w:tabs>
        <w:spacing w:line="148" w:lineRule="exact"/>
        <w:ind w:right="4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ab/>
        <w:t xml:space="preserve">4-2-3 </w:t>
      </w:r>
      <w:r>
        <w:rPr>
          <w:sz w:val="12"/>
          <w:szCs w:val="12"/>
          <w:lang w:bidi="he-IL"/>
        </w:rPr>
        <w:tab/>
        <w:t xml:space="preserve">Talha na porta A20 </w:t>
      </w:r>
    </w:p>
    <w:p w:rsidR="006B331F" w:rsidRDefault="006B331F">
      <w:pPr>
        <w:pStyle w:val="Estilo"/>
        <w:tabs>
          <w:tab w:val="left" w:pos="96"/>
          <w:tab w:val="left" w:leader="dot" w:pos="758"/>
        </w:tabs>
        <w:spacing w:line="153" w:lineRule="exact"/>
        <w:ind w:right="4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ab/>
        <w:t xml:space="preserve">4-2-4 </w:t>
      </w:r>
      <w:r>
        <w:rPr>
          <w:sz w:val="12"/>
          <w:szCs w:val="12"/>
          <w:lang w:bidi="he-IL"/>
        </w:rPr>
        <w:tab/>
        <w:t xml:space="preserve">Interrupção inesperada em modo protegido </w:t>
      </w:r>
    </w:p>
    <w:p w:rsidR="006B331F" w:rsidRDefault="006B331F">
      <w:pPr>
        <w:pStyle w:val="Estilo"/>
        <w:tabs>
          <w:tab w:val="left" w:pos="96"/>
          <w:tab w:val="left" w:leader="dot" w:pos="744"/>
        </w:tabs>
        <w:spacing w:line="148" w:lineRule="exact"/>
        <w:ind w:right="4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ab/>
        <w:t xml:space="preserve">4-3-1 </w:t>
      </w:r>
      <w:r>
        <w:rPr>
          <w:sz w:val="12"/>
          <w:szCs w:val="12"/>
          <w:lang w:bidi="he-IL"/>
        </w:rPr>
        <w:tab/>
        <w:t xml:space="preserve">Teste de RAM (endereço da falha &gt;FFFFh) </w:t>
      </w:r>
    </w:p>
    <w:p w:rsidR="006B331F" w:rsidRDefault="006B331F">
      <w:pPr>
        <w:pStyle w:val="Estilo"/>
        <w:tabs>
          <w:tab w:val="left" w:pos="96"/>
          <w:tab w:val="left" w:leader="dot" w:pos="754"/>
        </w:tabs>
        <w:spacing w:line="148" w:lineRule="exact"/>
        <w:ind w:right="4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ab/>
        <w:t xml:space="preserve">4-3-3 </w:t>
      </w:r>
      <w:r>
        <w:rPr>
          <w:sz w:val="12"/>
          <w:szCs w:val="12"/>
          <w:lang w:bidi="he-IL"/>
        </w:rPr>
        <w:tab/>
        <w:t xml:space="preserve">Intervaio do timer canal 2 </w:t>
      </w:r>
    </w:p>
    <w:p w:rsidR="006B331F" w:rsidRDefault="006B331F">
      <w:pPr>
        <w:pStyle w:val="Estilo"/>
        <w:tabs>
          <w:tab w:val="left" w:pos="96"/>
          <w:tab w:val="left" w:leader="dot" w:pos="754"/>
        </w:tabs>
        <w:spacing w:line="148" w:lineRule="exact"/>
        <w:ind w:right="4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ab/>
        <w:t xml:space="preserve">4-3-4 </w:t>
      </w:r>
      <w:r>
        <w:rPr>
          <w:sz w:val="12"/>
          <w:szCs w:val="12"/>
          <w:lang w:bidi="he-IL"/>
        </w:rPr>
        <w:tab/>
        <w:t xml:space="preserve">Relógio do sistema </w:t>
      </w:r>
    </w:p>
    <w:p w:rsidR="006B331F" w:rsidRDefault="006B331F">
      <w:pPr>
        <w:pStyle w:val="Estilo"/>
        <w:tabs>
          <w:tab w:val="left" w:pos="96"/>
          <w:tab w:val="left" w:leader="dot" w:pos="754"/>
        </w:tabs>
        <w:spacing w:line="148" w:lineRule="exact"/>
        <w:ind w:right="4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ab/>
        <w:t xml:space="preserve">4-4-1 </w:t>
      </w:r>
      <w:r>
        <w:rPr>
          <w:sz w:val="12"/>
          <w:szCs w:val="12"/>
          <w:lang w:bidi="he-IL"/>
        </w:rPr>
        <w:tab/>
        <w:t xml:space="preserve">Porta Serial </w:t>
      </w:r>
    </w:p>
    <w:p w:rsidR="006B331F" w:rsidRDefault="006B331F">
      <w:pPr>
        <w:pStyle w:val="Estilo"/>
        <w:tabs>
          <w:tab w:val="left" w:pos="96"/>
          <w:tab w:val="left" w:leader="dot" w:pos="754"/>
        </w:tabs>
        <w:spacing w:line="148" w:lineRule="exact"/>
        <w:ind w:right="4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ab/>
        <w:t xml:space="preserve">4-4-2 </w:t>
      </w:r>
      <w:r>
        <w:rPr>
          <w:sz w:val="12"/>
          <w:szCs w:val="12"/>
          <w:lang w:bidi="he-IL"/>
        </w:rPr>
        <w:tab/>
        <w:t xml:space="preserve">Porta Paralela </w:t>
      </w:r>
    </w:p>
    <w:p w:rsidR="006B331F" w:rsidRDefault="006B331F">
      <w:pPr>
        <w:pStyle w:val="Estilo"/>
        <w:tabs>
          <w:tab w:val="left" w:pos="96"/>
          <w:tab w:val="left" w:leader="dot" w:pos="754"/>
        </w:tabs>
        <w:spacing w:line="148" w:lineRule="exact"/>
        <w:ind w:right="4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ab/>
        <w:t xml:space="preserve">4-4-3 </w:t>
      </w:r>
      <w:r>
        <w:rPr>
          <w:sz w:val="12"/>
          <w:szCs w:val="12"/>
          <w:lang w:bidi="he-IL"/>
        </w:rPr>
        <w:tab/>
        <w:t xml:space="preserve">Falha no teste do co-processador matemático </w:t>
      </w:r>
    </w:p>
    <w:p w:rsidR="006B331F" w:rsidRDefault="006B331F">
      <w:pPr>
        <w:pStyle w:val="Estilo"/>
        <w:spacing w:before="14" w:line="235" w:lineRule="exact"/>
        <w:ind w:left="2049" w:right="9"/>
        <w:rPr>
          <w:b/>
          <w:bCs/>
          <w:sz w:val="20"/>
          <w:szCs w:val="20"/>
          <w:lang w:bidi="he-IL"/>
        </w:rPr>
      </w:pPr>
      <w:r>
        <w:rPr>
          <w:b/>
          <w:bCs/>
          <w:sz w:val="20"/>
          <w:szCs w:val="20"/>
          <w:lang w:bidi="he-IL"/>
        </w:rPr>
        <w:t xml:space="preserve">AWARD </w:t>
      </w:r>
    </w:p>
    <w:p w:rsidR="006B331F" w:rsidRDefault="006B331F">
      <w:pPr>
        <w:pStyle w:val="Estilo"/>
        <w:spacing w:before="72" w:line="134" w:lineRule="exact"/>
        <w:ind w:left="393" w:right="-1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 xml:space="preserve">Referência: </w:t>
      </w:r>
      <w:hyperlink r:id="rId9" w:history="1">
        <w:r>
          <w:rPr>
            <w:sz w:val="12"/>
            <w:szCs w:val="12"/>
            <w:u w:val="single"/>
            <w:lang w:bidi="he-IL"/>
          </w:rPr>
          <w:t>www.award-bios.com</w:t>
        </w:r>
      </w:hyperlink>
      <w:r>
        <w:rPr>
          <w:sz w:val="12"/>
          <w:szCs w:val="12"/>
          <w:lang w:bidi="he-IL"/>
        </w:rPr>
        <w:t xml:space="preserve"> </w:t>
      </w:r>
    </w:p>
    <w:p w:rsidR="006B331F" w:rsidRDefault="006B331F">
      <w:pPr>
        <w:pStyle w:val="Estilo"/>
        <w:spacing w:before="38" w:line="196" w:lineRule="exact"/>
        <w:ind w:left="96" w:right="-1" w:firstLine="288"/>
        <w:jc w:val="both"/>
        <w:rPr>
          <w:sz w:val="16"/>
          <w:szCs w:val="16"/>
          <w:lang w:bidi="he-IL"/>
        </w:rPr>
      </w:pPr>
      <w:r>
        <w:rPr>
          <w:sz w:val="16"/>
          <w:szCs w:val="16"/>
          <w:lang w:bidi="he-IL"/>
        </w:rPr>
        <w:t>A Award dá poucas indicações através dos bips, pois mos</w:t>
      </w:r>
      <w:r>
        <w:rPr>
          <w:sz w:val="16"/>
          <w:szCs w:val="16"/>
          <w:lang w:bidi="he-IL"/>
        </w:rPr>
        <w:softHyphen/>
        <w:t xml:space="preserve">tra na tela os problemas ou condições. Apenas as situações críticas são indicadas: </w:t>
      </w:r>
    </w:p>
    <w:p w:rsidR="006B331F" w:rsidRDefault="006B331F">
      <w:pPr>
        <w:pStyle w:val="Estilo"/>
        <w:tabs>
          <w:tab w:val="left" w:pos="96"/>
          <w:tab w:val="left" w:leader="dot" w:pos="1690"/>
        </w:tabs>
        <w:spacing w:line="168" w:lineRule="exact"/>
        <w:ind w:right="-1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ab/>
        <w:t xml:space="preserve">1 Longo, 2 Curtos </w:t>
      </w:r>
      <w:r>
        <w:rPr>
          <w:sz w:val="12"/>
          <w:szCs w:val="12"/>
          <w:lang w:bidi="he-IL"/>
        </w:rPr>
        <w:tab/>
        <w:t xml:space="preserve">Falha no adaptador de video </w:t>
      </w:r>
    </w:p>
    <w:p w:rsidR="006B331F" w:rsidRDefault="006B331F">
      <w:pPr>
        <w:pStyle w:val="Estilo"/>
        <w:tabs>
          <w:tab w:val="left" w:pos="96"/>
          <w:tab w:val="left" w:leader="dot" w:pos="1690"/>
        </w:tabs>
        <w:spacing w:line="168" w:lineRule="exact"/>
        <w:ind w:right="-1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ab/>
        <w:t xml:space="preserve">6ip contínuo </w:t>
      </w:r>
      <w:r>
        <w:rPr>
          <w:sz w:val="12"/>
          <w:szCs w:val="12"/>
          <w:lang w:bidi="he-IL"/>
        </w:rPr>
        <w:tab/>
        <w:t xml:space="preserve">Memória mal encaixada, ausente ou defeituosa </w:t>
      </w:r>
    </w:p>
    <w:p w:rsidR="006B331F" w:rsidRDefault="006B331F">
      <w:pPr>
        <w:pStyle w:val="Estilo"/>
        <w:tabs>
          <w:tab w:val="left" w:pos="96"/>
          <w:tab w:val="left" w:leader="dot" w:pos="1680"/>
        </w:tabs>
        <w:spacing w:line="148" w:lineRule="exact"/>
        <w:ind w:right="-1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ab/>
        <w:t xml:space="preserve">1 Longo, 3 Curtos </w:t>
      </w:r>
      <w:r>
        <w:rPr>
          <w:sz w:val="12"/>
          <w:szCs w:val="12"/>
          <w:lang w:bidi="he-IL"/>
        </w:rPr>
        <w:tab/>
        <w:t xml:space="preserve">Adaptador de Vídeo não reconhecido </w:t>
      </w:r>
    </w:p>
    <w:p w:rsidR="006B331F" w:rsidRDefault="006B331F">
      <w:pPr>
        <w:pStyle w:val="Estilo"/>
        <w:tabs>
          <w:tab w:val="left" w:pos="96"/>
          <w:tab w:val="left" w:leader="dot" w:pos="1690"/>
        </w:tabs>
        <w:spacing w:line="148" w:lineRule="exact"/>
        <w:ind w:right="-1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ab/>
        <w:t xml:space="preserve">6ips repetidos e baíxos </w:t>
      </w:r>
      <w:r>
        <w:rPr>
          <w:sz w:val="12"/>
          <w:szCs w:val="12"/>
          <w:lang w:bidi="he-IL"/>
        </w:rPr>
        <w:tab/>
        <w:t xml:space="preserve">Falha na CPU </w:t>
      </w:r>
    </w:p>
    <w:p w:rsidR="006B331F" w:rsidRDefault="006B331F">
      <w:pPr>
        <w:pStyle w:val="Estilo"/>
        <w:tabs>
          <w:tab w:val="left" w:pos="96"/>
          <w:tab w:val="left" w:leader="dot" w:pos="1685"/>
        </w:tabs>
        <w:spacing w:line="153" w:lineRule="exact"/>
        <w:ind w:right="-1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ab/>
        <w:t xml:space="preserve">6ips agudos </w:t>
      </w:r>
      <w:r>
        <w:rPr>
          <w:sz w:val="12"/>
          <w:szCs w:val="12"/>
          <w:lang w:bidi="he-IL"/>
        </w:rPr>
        <w:tab/>
        <w:t xml:space="preserve">(enquanto funcionando) CPU está muito quente ou </w:t>
      </w:r>
    </w:p>
    <w:p w:rsidR="006B331F" w:rsidRDefault="006B331F">
      <w:pPr>
        <w:pStyle w:val="Estilo"/>
        <w:spacing w:line="148" w:lineRule="exact"/>
        <w:ind w:left="1689" w:right="-1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 xml:space="preserve">o cooler está falhando </w:t>
      </w:r>
    </w:p>
    <w:p w:rsidR="006B331F" w:rsidRDefault="006B331F">
      <w:pPr>
        <w:pStyle w:val="Estilo"/>
        <w:spacing w:before="57" w:line="235" w:lineRule="exact"/>
        <w:ind w:left="2265" w:right="9"/>
        <w:rPr>
          <w:b/>
          <w:bCs/>
          <w:sz w:val="20"/>
          <w:szCs w:val="20"/>
          <w:lang w:bidi="he-IL"/>
        </w:rPr>
      </w:pPr>
      <w:r>
        <w:rPr>
          <w:b/>
          <w:bCs/>
          <w:sz w:val="20"/>
          <w:szCs w:val="20"/>
          <w:lang w:bidi="he-IL"/>
        </w:rPr>
        <w:t xml:space="preserve">IBM </w:t>
      </w:r>
    </w:p>
    <w:p w:rsidR="006B331F" w:rsidRDefault="006B331F">
      <w:pPr>
        <w:pStyle w:val="Estilo"/>
        <w:spacing w:before="72" w:line="134" w:lineRule="exact"/>
        <w:ind w:left="105" w:right="9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 xml:space="preserve">Referência: </w:t>
      </w:r>
      <w:hyperlink r:id="rId10" w:history="1">
        <w:r>
          <w:rPr>
            <w:sz w:val="12"/>
            <w:szCs w:val="12"/>
            <w:u w:val="single"/>
            <w:lang w:bidi="he-IL"/>
          </w:rPr>
          <w:t>www.ibm.com</w:t>
        </w:r>
      </w:hyperlink>
      <w:r>
        <w:rPr>
          <w:sz w:val="12"/>
          <w:szCs w:val="12"/>
          <w:lang w:bidi="he-IL"/>
        </w:rPr>
        <w:t xml:space="preserve"> </w:t>
      </w:r>
    </w:p>
    <w:p w:rsidR="006B331F" w:rsidRDefault="006B331F">
      <w:pPr>
        <w:pStyle w:val="Estilo"/>
        <w:tabs>
          <w:tab w:val="left" w:pos="96"/>
          <w:tab w:val="left" w:leader="dot" w:pos="1238"/>
        </w:tabs>
        <w:spacing w:line="153" w:lineRule="exact"/>
        <w:ind w:right="9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ab/>
        <w:t xml:space="preserve">Nenhum </w:t>
      </w:r>
      <w:r>
        <w:rPr>
          <w:sz w:val="12"/>
          <w:szCs w:val="12"/>
          <w:lang w:bidi="he-IL"/>
        </w:rPr>
        <w:tab/>
        <w:t xml:space="preserve">Placa mãe ou fonte não estão inicializando </w:t>
      </w:r>
    </w:p>
    <w:p w:rsidR="006B331F" w:rsidRDefault="006B331F">
      <w:pPr>
        <w:pStyle w:val="Estilo"/>
        <w:tabs>
          <w:tab w:val="left" w:pos="96"/>
          <w:tab w:val="left" w:leader="dot" w:pos="1234"/>
        </w:tabs>
        <w:spacing w:line="153" w:lineRule="exact"/>
        <w:ind w:right="9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ab/>
        <w:t xml:space="preserve">1 curto </w:t>
      </w:r>
      <w:r>
        <w:rPr>
          <w:sz w:val="12"/>
          <w:szCs w:val="12"/>
          <w:lang w:bidi="he-IL"/>
        </w:rPr>
        <w:tab/>
        <w:t xml:space="preserve">Sistema passou por todos os testes </w:t>
      </w:r>
    </w:p>
    <w:p w:rsidR="006B331F" w:rsidRDefault="006B331F">
      <w:pPr>
        <w:pStyle w:val="Estilo"/>
        <w:tabs>
          <w:tab w:val="left" w:pos="96"/>
          <w:tab w:val="left" w:pos="1238"/>
        </w:tabs>
        <w:spacing w:line="148" w:lineRule="exact"/>
        <w:ind w:right="9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ab/>
        <w:t xml:space="preserve">2 curtos. </w:t>
      </w:r>
      <w:r>
        <w:rPr>
          <w:sz w:val="12"/>
          <w:szCs w:val="12"/>
          <w:lang w:bidi="he-IL"/>
        </w:rPr>
        <w:tab/>
        <w:t xml:space="preserve">Erro de display </w:t>
      </w:r>
    </w:p>
    <w:p w:rsidR="006B331F" w:rsidRDefault="006B331F">
      <w:pPr>
        <w:pStyle w:val="Estilo"/>
        <w:tabs>
          <w:tab w:val="left" w:pos="96"/>
          <w:tab w:val="left" w:pos="1238"/>
        </w:tabs>
        <w:spacing w:line="148" w:lineRule="exact"/>
        <w:ind w:right="9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ab/>
        <w:t xml:space="preserve">contínuo. </w:t>
      </w:r>
      <w:r>
        <w:rPr>
          <w:sz w:val="12"/>
          <w:szCs w:val="12"/>
          <w:lang w:bidi="he-IL"/>
        </w:rPr>
        <w:tab/>
        <w:t xml:space="preserve">Placa mãe ou fonte </w:t>
      </w:r>
    </w:p>
    <w:p w:rsidR="006B331F" w:rsidRDefault="006B331F">
      <w:pPr>
        <w:pStyle w:val="Estilo"/>
        <w:tabs>
          <w:tab w:val="left" w:pos="96"/>
          <w:tab w:val="left" w:pos="1238"/>
        </w:tabs>
        <w:spacing w:line="148" w:lineRule="exact"/>
        <w:ind w:right="9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ab/>
        <w:t xml:space="preserve">1 longo 1 curto </w:t>
      </w:r>
      <w:r>
        <w:rPr>
          <w:sz w:val="12"/>
          <w:szCs w:val="12"/>
          <w:lang w:bidi="he-IL"/>
        </w:rPr>
        <w:tab/>
        <w:t xml:space="preserve">Placa-mãe </w:t>
      </w:r>
    </w:p>
    <w:p w:rsidR="006B331F" w:rsidRDefault="006B331F">
      <w:pPr>
        <w:pStyle w:val="Estilo"/>
        <w:spacing w:line="148" w:lineRule="exact"/>
        <w:ind w:left="110" w:right="2687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 xml:space="preserve">1 longo 2 curtos. Placa de vídeo 1 longo 3 curtos. EGA </w:t>
      </w:r>
    </w:p>
    <w:p w:rsidR="006B331F" w:rsidRDefault="006B331F">
      <w:pPr>
        <w:pStyle w:val="Estilo"/>
        <w:tabs>
          <w:tab w:val="left" w:pos="96"/>
          <w:tab w:val="left" w:leader="dot" w:pos="1229"/>
        </w:tabs>
        <w:spacing w:line="148" w:lineRule="exact"/>
        <w:ind w:right="9"/>
        <w:rPr>
          <w:sz w:val="12"/>
          <w:szCs w:val="12"/>
          <w:lang w:bidi="he-IL"/>
        </w:rPr>
      </w:pPr>
      <w:r>
        <w:rPr>
          <w:sz w:val="12"/>
          <w:szCs w:val="12"/>
          <w:lang w:bidi="he-IL"/>
        </w:rPr>
        <w:tab/>
        <w:t xml:space="preserve">3 longos </w:t>
      </w:r>
      <w:r>
        <w:rPr>
          <w:sz w:val="12"/>
          <w:szCs w:val="12"/>
          <w:lang w:bidi="he-IL"/>
        </w:rPr>
        <w:tab/>
        <w:t xml:space="preserve">Cartão 3270 </w:t>
      </w:r>
    </w:p>
    <w:p w:rsidR="006B331F" w:rsidRDefault="006B331F">
      <w:pPr>
        <w:pStyle w:val="Estilo"/>
        <w:spacing w:line="1" w:lineRule="exact"/>
        <w:rPr>
          <w:sz w:val="2"/>
          <w:szCs w:val="2"/>
          <w:lang w:bidi="he-IL"/>
        </w:rPr>
      </w:pPr>
      <w:r>
        <w:rPr>
          <w:sz w:val="12"/>
          <w:szCs w:val="12"/>
          <w:lang w:bidi="he-IL"/>
        </w:rPr>
        <w:br w:type="column"/>
      </w:r>
    </w:p>
    <w:p w:rsidR="006B331F" w:rsidRDefault="006B331F">
      <w:pPr>
        <w:pStyle w:val="Estilo"/>
        <w:spacing w:line="240" w:lineRule="exact"/>
        <w:ind w:right="9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 xml:space="preserve">No caso, o fato do micro não ligar normalmente é um indicativo de problemas no hardware, que pode ser 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processador, na placa-mãe ou na fonte de alimentação. :'-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isso, assim que for constatado um sintoma é preciso ar..: </w:t>
      </w:r>
    </w:p>
    <w:p w:rsidR="006B331F" w:rsidRDefault="006B331F">
      <w:pPr>
        <w:pStyle w:val="Estilo"/>
        <w:spacing w:line="240" w:lineRule="exact"/>
        <w:ind w:left="4" w:right="312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 xml:space="preserve">a "doença" de frente, isto é, determinar qual é o causad eliminá-Io em definitivo. </w:t>
      </w:r>
    </w:p>
    <w:p w:rsidR="006B331F" w:rsidRDefault="006B331F">
      <w:pPr>
        <w:pStyle w:val="Estilo"/>
        <w:spacing w:before="4" w:line="235" w:lineRule="exact"/>
        <w:ind w:left="4" w:firstLine="566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Mais uma coisa que já citamos mas que deve ser ler-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brada, principalmente por quem conserta micros profisSl nalmente: ao deparar-se com um equipamento defeituos antes de mais nada ljgue-o e faça acontecer o defeito recL.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mado. Se você for logo de cara mexendo em tudo não sa~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rá se o defeito r.ealruente foi reparado ou se, na verdade. eI::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nunca existiu. Além disto, depois de sanado o problema re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clamado é preciso certificar-se de que ele não aparecerá no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vamente, e isto só será possível de verificar se pudermos reproduzir exatamente as mesmas circunstâncias em que ji fizemos com que o defeito se mostrasse inicialmente. </w:t>
      </w:r>
    </w:p>
    <w:p w:rsidR="006B331F" w:rsidRDefault="006B331F">
      <w:pPr>
        <w:pStyle w:val="Estilo"/>
        <w:spacing w:before="4" w:line="235" w:lineRule="exact"/>
        <w:ind w:left="4" w:firstLine="566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 xml:space="preserve">Finalmente, uma dica estatística: quando se trata de manutenção de computadores é bom saber que geralmente um micro pára de trabalhar por </w:t>
      </w:r>
      <w:r>
        <w:rPr>
          <w:rFonts w:ascii="Times New Roman" w:hAnsi="Times New Roman" w:cs="Times New Roman"/>
          <w:i/>
          <w:iCs/>
          <w:sz w:val="19"/>
          <w:szCs w:val="19"/>
          <w:lang w:bidi="he-IL"/>
        </w:rPr>
        <w:t xml:space="preserve">um único defeito fatal, </w:t>
      </w:r>
      <w:r>
        <w:rPr>
          <w:rFonts w:ascii="Times New Roman" w:hAnsi="Times New Roman" w:cs="Times New Roman"/>
          <w:sz w:val="19"/>
          <w:szCs w:val="19"/>
          <w:lang w:bidi="he-IL"/>
        </w:rPr>
        <w:t>que o tirou de circulação. Sanado este defeito fatal o micro de\'e voltar a trabalhar da mesma forma que estava antes do de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feito, o que não significa que o aparelho não possa ter ou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tros defeitos. Isto pode acontecer (e acontece) porque mui gente vai "empurrando com a barriga" os problemas do com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putador, vai postergando o conserto até que chega uma hora em que algo ocorre e o micro não liga mais - é o que cha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mamos aqui de "defeito fatal". Se corrigirmos este "algo" micro voltará a funcionar, e só então os demais problema" porventura existentes poderão ser identificados e sanados. </w:t>
      </w:r>
    </w:p>
    <w:p w:rsidR="006B331F" w:rsidRDefault="006B331F">
      <w:pPr>
        <w:pStyle w:val="Estilo"/>
        <w:spacing w:before="4" w:line="235" w:lineRule="exact"/>
        <w:ind w:left="4" w:firstLine="566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Fora esta situação de desleixo do proprietário d micro, defeitos múltiplos só ocorrem quando um componeme avariado estraga outro. Por exemplo, uma fonte de alimen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tação estava com defeito e acabou sobrecarregando e estra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gando a placa-mãe, ou então um cooler com defeito que le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vou o processador a esquentar demais, este entrou em cur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to-circuito e danificou a motherboard. </w:t>
      </w:r>
    </w:p>
    <w:p w:rsidR="006B331F" w:rsidRDefault="006B331F">
      <w:pPr>
        <w:pStyle w:val="Estilo"/>
        <w:spacing w:before="4" w:line="235" w:lineRule="exact"/>
        <w:ind w:left="4" w:firstLine="566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Existe também outra situação, bem comum, que pode resultar em defeitos múltiplos: o micro sofreu um dano fa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tal, que o tirou definitivamente de sua condição de funci namento. Aí, algum incauto ou despreparado tenta conser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tar o aparelho sem método e sem o devido conhecimento. e acaba causando mais problemas do que o defeito fatal ori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ginal. Aqui nesta mesma edição (pág. 39) temos o relato de uma pessoa que tentou simplesmente limpar o cooler do seu micro e acabou desencadeando uma série de problemas, </w:t>
      </w:r>
    </w:p>
    <w:p w:rsidR="006B331F" w:rsidRDefault="006B331F">
      <w:pPr>
        <w:pStyle w:val="Estilo"/>
        <w:spacing w:line="240" w:lineRule="exact"/>
        <w:ind w:left="9" w:firstLine="566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Esta questão do micro ter um ou mais defeitos le\'an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ta uma discussão recorrente nas oficinas. Será que o técnico deve consertar apenas o defeito fatal ("basta recolocar o micro em funcionamento") ou será que o micro de\'e sair da oficina funcionando em sua totalidade, reparando-se tudo o que estiver errado com ele? É óbvio que um conserto abran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gente vai demorar bem mais e custar mais caro, por isto mui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tos técnicos optam por recolocar o micro no seu funciona- </w:t>
      </w:r>
    </w:p>
    <w:p w:rsidR="006B331F" w:rsidRDefault="006B331F">
      <w:pPr>
        <w:pStyle w:val="Estilo"/>
        <w:rPr>
          <w:rFonts w:ascii="Times New Roman" w:hAnsi="Times New Roman" w:cs="Times New Roman"/>
          <w:sz w:val="19"/>
          <w:szCs w:val="19"/>
          <w:lang w:bidi="he-IL"/>
        </w:rPr>
        <w:sectPr w:rsidR="006B331F">
          <w:type w:val="continuous"/>
          <w:pgSz w:w="11907" w:h="16840"/>
          <w:pgMar w:top="360" w:right="1419" w:bottom="360" w:left="360" w:header="720" w:footer="720" w:gutter="0"/>
          <w:cols w:num="2" w:space="720" w:equalWidth="0">
            <w:col w:w="4799" w:space="384"/>
            <w:col w:w="4915"/>
          </w:cols>
          <w:noEndnote/>
        </w:sectPr>
      </w:pPr>
    </w:p>
    <w:p w:rsidR="006B331F" w:rsidRDefault="006B331F">
      <w:pPr>
        <w:pStyle w:val="Estilo"/>
        <w:spacing w:line="177" w:lineRule="exact"/>
        <w:rPr>
          <w:rFonts w:ascii="Times New Roman" w:hAnsi="Times New Roman" w:cs="Times New Roman"/>
          <w:lang w:bidi="he-IL"/>
        </w:rPr>
      </w:pPr>
    </w:p>
    <w:p w:rsidR="006B331F" w:rsidRDefault="006B331F">
      <w:pPr>
        <w:pStyle w:val="Estilo"/>
        <w:rPr>
          <w:rFonts w:ascii="Times New Roman" w:hAnsi="Times New Roman" w:cs="Times New Roman"/>
          <w:lang w:bidi="he-IL"/>
        </w:rPr>
        <w:sectPr w:rsidR="006B331F">
          <w:type w:val="continuous"/>
          <w:pgSz w:w="11907" w:h="16840"/>
          <w:pgMar w:top="360" w:right="1419" w:bottom="360" w:left="360" w:header="720" w:footer="720" w:gutter="0"/>
          <w:cols w:space="720"/>
          <w:noEndnote/>
        </w:sectPr>
      </w:pPr>
    </w:p>
    <w:p w:rsidR="006B331F" w:rsidRDefault="006B331F">
      <w:pPr>
        <w:pStyle w:val="Estilo"/>
        <w:spacing w:line="206" w:lineRule="exact"/>
        <w:rPr>
          <w:i/>
          <w:iCs/>
          <w:sz w:val="19"/>
          <w:szCs w:val="19"/>
          <w:lang w:bidi="he-IL"/>
        </w:rPr>
      </w:pPr>
      <w:r>
        <w:rPr>
          <w:i/>
          <w:iCs/>
          <w:sz w:val="19"/>
          <w:szCs w:val="19"/>
          <w:lang w:bidi="he-IL"/>
        </w:rPr>
        <w:t xml:space="preserve">Revista PnP nº 19 </w:t>
      </w:r>
    </w:p>
    <w:p w:rsidR="006B331F" w:rsidRDefault="006B331F">
      <w:pPr>
        <w:pStyle w:val="Estilo"/>
        <w:spacing w:line="1" w:lineRule="exact"/>
        <w:rPr>
          <w:sz w:val="2"/>
          <w:szCs w:val="2"/>
          <w:lang w:bidi="he-IL"/>
        </w:rPr>
      </w:pPr>
      <w:r>
        <w:rPr>
          <w:sz w:val="19"/>
          <w:szCs w:val="19"/>
          <w:lang w:bidi="he-IL"/>
        </w:rPr>
        <w:br w:type="column"/>
      </w:r>
    </w:p>
    <w:p w:rsidR="006B331F" w:rsidRDefault="006B331F">
      <w:pPr>
        <w:pStyle w:val="Estilo"/>
        <w:spacing w:before="4" w:line="206" w:lineRule="exact"/>
        <w:rPr>
          <w:sz w:val="19"/>
          <w:szCs w:val="19"/>
          <w:lang w:bidi="he-IL"/>
        </w:rPr>
      </w:pPr>
      <w:hyperlink r:id="rId11" w:history="1">
        <w:r>
          <w:rPr>
            <w:i/>
            <w:iCs/>
            <w:sz w:val="19"/>
            <w:szCs w:val="19"/>
            <w:lang w:bidi="he-IL"/>
          </w:rPr>
          <w:t>www.revistaPnPcom.br</w:t>
        </w:r>
      </w:hyperlink>
      <w:r>
        <w:rPr>
          <w:sz w:val="19"/>
          <w:szCs w:val="19"/>
          <w:lang w:bidi="he-IL"/>
        </w:rPr>
        <w:t xml:space="preserve"> </w:t>
      </w:r>
    </w:p>
    <w:p w:rsidR="006B331F" w:rsidRDefault="006B331F">
      <w:pPr>
        <w:pStyle w:val="Estilo"/>
        <w:spacing w:line="1" w:lineRule="exact"/>
        <w:rPr>
          <w:sz w:val="2"/>
          <w:szCs w:val="2"/>
          <w:lang w:bidi="he-IL"/>
        </w:rPr>
      </w:pPr>
      <w:r>
        <w:rPr>
          <w:sz w:val="19"/>
          <w:szCs w:val="19"/>
          <w:lang w:bidi="he-IL"/>
        </w:rPr>
        <w:br w:type="column"/>
      </w:r>
    </w:p>
    <w:p w:rsidR="006B331F" w:rsidRDefault="006B331F">
      <w:pPr>
        <w:pStyle w:val="Estilo"/>
        <w:spacing w:before="4" w:line="211" w:lineRule="exact"/>
        <w:rPr>
          <w:sz w:val="19"/>
          <w:szCs w:val="19"/>
          <w:lang w:bidi="he-IL"/>
        </w:rPr>
      </w:pPr>
      <w:r>
        <w:rPr>
          <w:sz w:val="19"/>
          <w:szCs w:val="19"/>
          <w:lang w:bidi="he-IL"/>
        </w:rPr>
        <w:t xml:space="preserve">17 </w:t>
      </w:r>
    </w:p>
    <w:p w:rsidR="006B331F" w:rsidRDefault="006B331F">
      <w:pPr>
        <w:pStyle w:val="Estilo"/>
        <w:rPr>
          <w:sz w:val="19"/>
          <w:szCs w:val="19"/>
          <w:lang w:bidi="he-IL"/>
        </w:rPr>
      </w:pPr>
    </w:p>
    <w:sectPr w:rsidR="006B331F" w:rsidSect="006B331F">
      <w:type w:val="continuous"/>
      <w:pgSz w:w="11907" w:h="16840"/>
      <w:pgMar w:top="360" w:right="1419" w:bottom="360" w:left="360" w:header="720" w:footer="720" w:gutter="0"/>
      <w:cols w:num="3" w:space="720" w:equalWidth="0">
        <w:col w:w="1617" w:space="2400"/>
        <w:col w:w="2092" w:space="3796"/>
        <w:col w:w="22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stylePaneFormatFilter w:val="3F0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49A4"/>
    <w:rsid w:val="002A54D7"/>
    <w:rsid w:val="0037537A"/>
    <w:rsid w:val="006B331F"/>
    <w:rsid w:val="00C53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">
    <w:name w:val="Estilo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oenix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amiindia.co.in/biossupporl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mibios.com" TargetMode="External"/><Relationship Id="rId11" Type="http://schemas.openxmlformats.org/officeDocument/2006/relationships/hyperlink" Target="http://www.revistaPnPcom.br" TargetMode="External"/><Relationship Id="rId5" Type="http://schemas.openxmlformats.org/officeDocument/2006/relationships/hyperlink" Target="http://www.bioscentral.com:" TargetMode="External"/><Relationship Id="rId10" Type="http://schemas.openxmlformats.org/officeDocument/2006/relationships/hyperlink" Target="http://www.ibm.com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award-bio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1021</Words>
  <Characters>5519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 NÃO LIGA O </dc:title>
  <dc:subject/>
  <dc:creator/>
  <cp:keywords/>
  <dc:description/>
  <cp:lastModifiedBy>PD</cp:lastModifiedBy>
  <cp:revision>2</cp:revision>
  <dcterms:created xsi:type="dcterms:W3CDTF">2012-04-18T13:22:00Z</dcterms:created>
  <dcterms:modified xsi:type="dcterms:W3CDTF">2012-04-18T13:22:00Z</dcterms:modified>
</cp:coreProperties>
</file>