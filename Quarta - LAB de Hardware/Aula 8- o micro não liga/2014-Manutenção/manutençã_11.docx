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2A0" w:rsidRDefault="000232A0">
      <w:pPr>
        <w:widowControl w:val="0"/>
        <w:autoSpaceDE w:val="0"/>
        <w:autoSpaceDN w:val="0"/>
        <w:adjustRightInd w:val="0"/>
        <w:spacing w:before="62" w:line="1" w:lineRule="exact"/>
        <w:rPr>
          <w:rFonts w:ascii="Arial" w:hAnsi="Arial" w:cs="Arial"/>
        </w:rPr>
      </w:pPr>
    </w:p>
    <w:p w:rsidR="000232A0" w:rsidRDefault="000232A0">
      <w:pPr>
        <w:pStyle w:val="Estil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2.75pt">
            <v:imagedata r:id="rId5" o:title=""/>
          </v:shape>
        </w:pict>
      </w:r>
    </w:p>
    <w:p w:rsidR="000232A0" w:rsidRDefault="000232A0">
      <w:pPr>
        <w:pStyle w:val="Estilo"/>
        <w:spacing w:line="1" w:lineRule="exact"/>
        <w:rPr>
          <w:sz w:val="2"/>
          <w:szCs w:val="2"/>
        </w:rPr>
      </w:pPr>
      <w:r>
        <w:br w:type="column"/>
      </w:r>
    </w:p>
    <w:p w:rsidR="000232A0" w:rsidRDefault="000232A0">
      <w:pPr>
        <w:pStyle w:val="Estilo"/>
        <w:spacing w:line="268" w:lineRule="exact"/>
      </w:pPr>
      <w:r>
        <w:t xml:space="preserve">MANUTENÇÃO </w:t>
      </w:r>
    </w:p>
    <w:p w:rsidR="000232A0" w:rsidRDefault="000232A0">
      <w:pPr>
        <w:pStyle w:val="Estilo"/>
        <w:sectPr w:rsidR="000232A0">
          <w:type w:val="continuous"/>
          <w:pgSz w:w="11907" w:h="16840"/>
          <w:pgMar w:top="360" w:right="656" w:bottom="360" w:left="1032" w:header="720" w:footer="720" w:gutter="0"/>
          <w:cols w:num="2" w:space="720" w:equalWidth="0">
            <w:col w:w="1094" w:space="115"/>
            <w:col w:w="3782"/>
          </w:cols>
          <w:noEndnote/>
        </w:sectPr>
      </w:pPr>
    </w:p>
    <w:p w:rsidR="000232A0" w:rsidRDefault="000232A0">
      <w:pPr>
        <w:pStyle w:val="Estilo"/>
        <w:spacing w:line="172" w:lineRule="exact"/>
      </w:pPr>
    </w:p>
    <w:p w:rsidR="000232A0" w:rsidRDefault="000232A0">
      <w:pPr>
        <w:pStyle w:val="Estilo"/>
        <w:sectPr w:rsidR="000232A0">
          <w:type w:val="continuous"/>
          <w:pgSz w:w="11907" w:h="16840"/>
          <w:pgMar w:top="360" w:right="656" w:bottom="360" w:left="1032" w:header="720" w:footer="720" w:gutter="0"/>
          <w:cols w:space="720"/>
          <w:noEndnote/>
        </w:sectPr>
      </w:pPr>
    </w:p>
    <w:p w:rsidR="000232A0" w:rsidRDefault="000232A0">
      <w:pPr>
        <w:pStyle w:val="Estilo"/>
        <w:spacing w:before="28" w:line="240" w:lineRule="exact"/>
        <w:ind w:left="33" w:right="71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pode ser feito de várias formas. Vejamos algumas delas, vá tentando na seqüência até conseguir sanar o problema: </w:t>
      </w:r>
    </w:p>
    <w:p w:rsidR="000232A0" w:rsidRDefault="000232A0">
      <w:pPr>
        <w:pStyle w:val="Estilo"/>
        <w:spacing w:line="240" w:lineRule="exact"/>
        <w:ind w:left="81" w:right="23" w:firstLine="566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• Fazer um "checkdisk" - Na maioria dos casos o utilitário "checkdisk" do próprio Windows pode resolver o problema. Os procedimentos para rodar o utilitário são um pouco diferentes para o Windows XP e para o VistalSeven. </w:t>
      </w:r>
    </w:p>
    <w:p w:rsidR="000232A0" w:rsidRDefault="000232A0">
      <w:pPr>
        <w:pStyle w:val="Estilo"/>
        <w:spacing w:line="240" w:lineRule="exact"/>
        <w:ind w:left="81" w:right="23" w:firstLine="566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No caso do Windows XP, entre no Painel de Recupe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ração do Windows (para tanto, vide box na página 23) e digite </w:t>
      </w:r>
    </w:p>
    <w:p w:rsidR="000232A0" w:rsidRDefault="000232A0" w:rsidP="008237BF">
      <w:pPr>
        <w:pStyle w:val="Estilo"/>
        <w:numPr>
          <w:ilvl w:val="0"/>
          <w:numId w:val="1"/>
        </w:numPr>
        <w:spacing w:before="38" w:line="211" w:lineRule="exact"/>
        <w:ind w:left="211" w:right="3633" w:hanging="168"/>
        <w:rPr>
          <w:i/>
          <w:iCs/>
          <w:w w:val="165"/>
          <w:sz w:val="14"/>
          <w:szCs w:val="14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comando: </w:t>
      </w:r>
      <w:r>
        <w:rPr>
          <w:rFonts w:ascii="Courier New" w:hAnsi="Courier New" w:cs="Courier New"/>
          <w:sz w:val="16"/>
          <w:szCs w:val="16"/>
          <w:lang w:bidi="he-IL"/>
        </w:rPr>
        <w:t xml:space="preserve">chkdsk c: </w:t>
      </w:r>
      <w:r>
        <w:rPr>
          <w:i/>
          <w:iCs/>
          <w:w w:val="165"/>
          <w:sz w:val="14"/>
          <w:szCs w:val="14"/>
          <w:lang w:bidi="he-IL"/>
        </w:rPr>
        <w:t xml:space="preserve">Ir </w:t>
      </w:r>
    </w:p>
    <w:p w:rsidR="000232A0" w:rsidRDefault="000232A0">
      <w:pPr>
        <w:pStyle w:val="Estilo"/>
        <w:spacing w:line="240" w:lineRule="exact"/>
        <w:ind w:left="33" w:right="71"/>
        <w:rPr>
          <w:rFonts w:ascii="Courier New" w:hAnsi="Courier New" w:cs="Courier New"/>
          <w:i/>
          <w:iCs/>
          <w:w w:val="69"/>
          <w:sz w:val="18"/>
          <w:szCs w:val="18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Para o Windows VistalSeven, entre no Painel de Re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cuperação do Windows (vide box na página 23) e digite: </w:t>
      </w:r>
      <w:r>
        <w:rPr>
          <w:rFonts w:ascii="Courier New" w:hAnsi="Courier New" w:cs="Courier New"/>
          <w:sz w:val="16"/>
          <w:szCs w:val="16"/>
          <w:lang w:bidi="he-IL"/>
        </w:rPr>
        <w:t xml:space="preserve">chkdsk c: </w:t>
      </w:r>
      <w:r>
        <w:rPr>
          <w:rFonts w:ascii="Courier New" w:hAnsi="Courier New" w:cs="Courier New"/>
          <w:i/>
          <w:iCs/>
          <w:w w:val="69"/>
          <w:sz w:val="18"/>
          <w:szCs w:val="18"/>
          <w:lang w:bidi="he-IL"/>
        </w:rPr>
        <w:t xml:space="preserve">If </w:t>
      </w:r>
    </w:p>
    <w:p w:rsidR="000232A0" w:rsidRDefault="000232A0">
      <w:pPr>
        <w:pStyle w:val="Estilo"/>
        <w:spacing w:line="240" w:lineRule="exact"/>
        <w:ind w:left="81" w:right="23" w:firstLine="566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Terminada a checagem e tendo corrigido' os possíveis problemas, experimente novamente inicializar o micro pelo HD. Se ainda não funcionar, tente o-método a seguir: </w:t>
      </w:r>
    </w:p>
    <w:p w:rsidR="000232A0" w:rsidRDefault="000232A0">
      <w:pPr>
        <w:pStyle w:val="Estilo"/>
        <w:spacing w:line="240" w:lineRule="exact"/>
        <w:ind w:left="81" w:right="23" w:firstLine="566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• Verificar o HD em outro mié)"o - Se o método an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terior não deu resultado, ou então se o micro não tem uma unidade de CD/DVD ou, ainda, se você não tiver o disco de instalação do Windows, experimente retirar o HD e colocá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10 como secundário em um outro </w:t>
      </w:r>
      <w:r>
        <w:rPr>
          <w:rFonts w:ascii="Times New Roman" w:hAnsi="Times New Roman" w:cs="Times New Roman"/>
          <w:i/>
          <w:iCs/>
          <w:sz w:val="19"/>
          <w:szCs w:val="19"/>
          <w:lang w:bidi="he-IL"/>
        </w:rPr>
        <w:t xml:space="preserve">micro, </w:t>
      </w:r>
      <w:r>
        <w:rPr>
          <w:rFonts w:ascii="Times New Roman" w:hAnsi="Times New Roman" w:cs="Times New Roman"/>
          <w:sz w:val="19"/>
          <w:szCs w:val="19"/>
          <w:lang w:bidi="he-IL"/>
        </w:rPr>
        <w:t>onde exista um Win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dows da mesma versão funcionando. Usando este Windows, execute a verificação e correção doli-problemas no HD da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nificado. Para tanto entre em Meu computador, localize o disco danificado, clique nele com o botão direito do mouse e acione </w:t>
      </w:r>
      <w:r>
        <w:rPr>
          <w:rFonts w:ascii="Times New Roman" w:hAnsi="Times New Roman" w:cs="Times New Roman"/>
          <w:i/>
          <w:iCs/>
          <w:sz w:val="19"/>
          <w:szCs w:val="19"/>
          <w:lang w:bidi="he-IL"/>
        </w:rPr>
        <w:t xml:space="preserve">Propriedades </w:t>
      </w:r>
      <w:r>
        <w:rPr>
          <w:rFonts w:ascii="Times New Roman" w:hAnsi="Times New Roman" w:cs="Times New Roman"/>
          <w:sz w:val="19"/>
          <w:szCs w:val="19"/>
          <w:lang w:bidi="he-IL"/>
        </w:rPr>
        <w:t xml:space="preserve">~ </w:t>
      </w:r>
      <w:r>
        <w:rPr>
          <w:rFonts w:ascii="Times New Roman" w:hAnsi="Times New Roman" w:cs="Times New Roman"/>
          <w:i/>
          <w:iCs/>
          <w:sz w:val="19"/>
          <w:szCs w:val="19"/>
          <w:lang w:bidi="he-IL"/>
        </w:rPr>
        <w:t xml:space="preserve">Ferramentas </w:t>
      </w:r>
      <w:r>
        <w:rPr>
          <w:rFonts w:ascii="Times New Roman" w:hAnsi="Times New Roman" w:cs="Times New Roman"/>
          <w:sz w:val="19"/>
          <w:szCs w:val="19"/>
          <w:lang w:bidi="he-IL"/>
        </w:rPr>
        <w:t xml:space="preserve">~ </w:t>
      </w:r>
      <w:r>
        <w:rPr>
          <w:rFonts w:ascii="Times New Roman" w:hAnsi="Times New Roman" w:cs="Times New Roman"/>
          <w:i/>
          <w:iCs/>
          <w:sz w:val="19"/>
          <w:szCs w:val="19"/>
          <w:lang w:bidi="he-IL"/>
        </w:rPr>
        <w:t xml:space="preserve">Verificação de erros. </w:t>
      </w:r>
      <w:r>
        <w:rPr>
          <w:rFonts w:ascii="Times New Roman" w:hAnsi="Times New Roman" w:cs="Times New Roman"/>
          <w:sz w:val="19"/>
          <w:szCs w:val="19"/>
          <w:lang w:bidi="he-IL"/>
        </w:rPr>
        <w:t>Já que o HD está mesmo instalado como secundário, verifique se existem vírus no HD e apague os arquivos tem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porários. Nunca se sabe ... </w:t>
      </w:r>
    </w:p>
    <w:p w:rsidR="000232A0" w:rsidRDefault="000232A0">
      <w:pPr>
        <w:pStyle w:val="Estilo"/>
        <w:spacing w:line="240" w:lineRule="exact"/>
        <w:ind w:left="81" w:right="23" w:firstLine="566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• Reinstalar tudo - Se nenhum destes procedimen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tos resolver o problema, talvez seja o caso de formatar o HD e instalar tudo de novo. Mas, antes de tomar esta medida drástica, você pode fazer mais um teste. Coloque um outro HD - um que possa ser apagado - no micro com defeito e tente instalar o Windows nele. Se correr tudo bem fica pro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vado que há algum defeito no HD original. Assim, recoloque este HD no micro e refaça toda a instalação, apagando a par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tição anterior. Antes disto, porém, antes de apagar a parti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ção, lembre-se de copiar o que for necessário do conteúdo do HD. Para fazer esta cópia pode ser preciso ligar o HD como secundário em um outro micro ou inicializar o micro a partir de uma outra mídia que consiga ler o HD e gravar os dados para um outro micro da rede ou para um pendrive. Se não conseguir sucesso nem refazendo a instalação, mas con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seguir com um outro HD, isto significa que o disco original está com def~ito e precisa ser substituído. </w:t>
      </w:r>
    </w:p>
    <w:p w:rsidR="000232A0" w:rsidRDefault="000232A0">
      <w:pPr>
        <w:pStyle w:val="Estilo"/>
        <w:spacing w:before="177" w:line="244" w:lineRule="exact"/>
        <w:ind w:left="100" w:right="234"/>
        <w:rPr>
          <w:sz w:val="20"/>
          <w:szCs w:val="20"/>
          <w:lang w:bidi="he-IL"/>
        </w:rPr>
      </w:pPr>
      <w:r>
        <w:rPr>
          <w:rFonts w:ascii="Times New Roman" w:hAnsi="Times New Roman" w:cs="Times New Roman"/>
          <w:w w:val="112"/>
          <w:sz w:val="33"/>
          <w:szCs w:val="33"/>
          <w:lang w:bidi="he-IL"/>
        </w:rPr>
        <w:t xml:space="preserve">o </w:t>
      </w:r>
      <w:r>
        <w:rPr>
          <w:sz w:val="20"/>
          <w:szCs w:val="20"/>
          <w:lang w:bidi="he-IL"/>
        </w:rPr>
        <w:t xml:space="preserve">MICRO LIGA E APARECE O VíDEO, MAS DIZ QUE NÃO ENCONTROU O SISTEMA OU UM DISCO DE 800T </w:t>
      </w:r>
    </w:p>
    <w:p w:rsidR="000232A0" w:rsidRDefault="000232A0">
      <w:pPr>
        <w:pStyle w:val="Estilo"/>
        <w:spacing w:before="259" w:line="240" w:lineRule="exact"/>
        <w:ind w:left="81" w:right="9" w:firstLine="566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Este é outro defeito que muita gente descreve como </w:t>
      </w:r>
      <w:r>
        <w:rPr>
          <w:rFonts w:ascii="Times New Roman" w:hAnsi="Times New Roman" w:cs="Times New Roman"/>
          <w:i/>
          <w:iCs/>
          <w:sz w:val="19"/>
          <w:szCs w:val="19"/>
          <w:lang w:bidi="he-IL"/>
        </w:rPr>
        <w:t xml:space="preserve">"o micro </w:t>
      </w:r>
      <w:r>
        <w:rPr>
          <w:rFonts w:ascii="Times New Roman" w:hAnsi="Times New Roman" w:cs="Times New Roman"/>
          <w:sz w:val="19"/>
          <w:szCs w:val="19"/>
          <w:lang w:bidi="he-IL"/>
        </w:rPr>
        <w:t>não liga". Na verdade a máquina funciona e até ten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ta inicializar o sistema operacional (chega na etapa 9 des- </w:t>
      </w:r>
    </w:p>
    <w:p w:rsidR="000232A0" w:rsidRDefault="000232A0">
      <w:pPr>
        <w:pStyle w:val="Estilo"/>
        <w:spacing w:line="1" w:lineRule="exact"/>
        <w:rPr>
          <w:rFonts w:ascii="Times New Roman" w:hAnsi="Times New Roman" w:cs="Times New Roman"/>
          <w:sz w:val="2"/>
          <w:szCs w:val="2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br w:type="column"/>
      </w:r>
    </w:p>
    <w:p w:rsidR="000232A0" w:rsidRDefault="000232A0">
      <w:pPr>
        <w:pStyle w:val="Estilo"/>
        <w:spacing w:line="240" w:lineRule="exact"/>
        <w:ind w:right="67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crita na página 15) mas o carregamento é interrompido com uma mensagem dizendo que não encontrou um disco de boot ou então, simplesmente, a tela fica preta e nada aparece (nem o cursor piscando, como no caso anterior). O que acontece é que por um motivo qualquer o disco de inicialização não está sendo encontrado, ou então ele foi encontrado mas está com problemas na área de inicialização ou em algum dos ar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quivos imprescindíveis para o funcionamento do sistema operacional. </w:t>
      </w:r>
    </w:p>
    <w:p w:rsidR="000232A0" w:rsidRDefault="000232A0">
      <w:pPr>
        <w:pStyle w:val="Estilo"/>
        <w:spacing w:line="240" w:lineRule="exact"/>
        <w:ind w:left="57" w:right="9" w:firstLine="566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Experimente fazer um pequeno teste para caracteri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zar bem se o defeito que você está enfrentando é este mes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mo estamos relatando. Desligue o cabo de sinal do disco rí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gido e tente inicializar com um pendrive ou CD de boot, pre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ferencialmente com um LiveCD do Windows (feito com o BartPE, vide Revista PnP n° 3) ou então com um LiveCD de Linux. Tudo deve correr normalmente e o micro deve fi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car totalmente operacional. Para tanto, é preciso configurar o Setup do BIOS para ler primeiro a mídia que você está usando. Dando tudo certo, mude novamente o Setup para inicializar a partir do HD. O defeito deve voltar a ser exata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mente o mesmo, ou seja, o sistema continua dizendo que não encontrou um disco de sistema ou que ele está defeituoso. </w:t>
      </w:r>
    </w:p>
    <w:p w:rsidR="000232A0" w:rsidRDefault="000232A0">
      <w:pPr>
        <w:pStyle w:val="Estilo"/>
        <w:spacing w:line="240" w:lineRule="exact"/>
        <w:ind w:left="57" w:right="9" w:firstLine="566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Supondo-se, portanto, que o BIOS está configurado para inicializar a partir daquele HD em especial mas não está conseguindo, podemos supor que algo está errado com esse mesmo HD. Pode ser um problema físico, de hardware, ou alguma coisa a ver com as trilhas de inicialização ou, ainda, com algum dos arquivos fundamentais do sistema opera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cional (vamos supor que seja o Windows). Lembrando-se de um dos princípios básicos de manutenção, o computador provavelmente deveria estar funcionando bem, até que algo aconteceu que fez com que ele parasse de funcionar. </w:t>
      </w:r>
    </w:p>
    <w:p w:rsidR="000232A0" w:rsidRDefault="000232A0">
      <w:pPr>
        <w:pStyle w:val="Estilo"/>
        <w:spacing w:line="240" w:lineRule="exact"/>
        <w:ind w:left="57" w:right="9" w:firstLine="566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Neste caso, este "algo" pode ser algum dano físico no HD ou, mais provavelmente, um desligamento indevido que danificou arquivos importantes ou alguma coisa que da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nificou o setor de inicialização do disco (pode ser um ví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rus). O sintoma clássico deste fato é justamente a tela preta sem nada escrito ou então com alguma mensagem do tipo: </w:t>
      </w:r>
    </w:p>
    <w:p w:rsidR="000232A0" w:rsidRDefault="000232A0">
      <w:pPr>
        <w:pStyle w:val="Estilo"/>
        <w:spacing w:line="244" w:lineRule="exact"/>
        <w:ind w:left="220" w:right="1142"/>
        <w:rPr>
          <w:rFonts w:ascii="Courier New" w:hAnsi="Courier New" w:cs="Courier New"/>
          <w:sz w:val="15"/>
          <w:szCs w:val="15"/>
          <w:lang w:bidi="he-IL"/>
        </w:rPr>
      </w:pPr>
      <w:r>
        <w:rPr>
          <w:rFonts w:ascii="Courier New" w:hAnsi="Courier New" w:cs="Courier New"/>
          <w:sz w:val="15"/>
          <w:szCs w:val="15"/>
          <w:lang w:bidi="he-IL"/>
        </w:rPr>
        <w:t xml:space="preserve">DISK BOOT FAILURE, INSERT SYSTEM DISK ANO PRESS ENTER </w:t>
      </w:r>
    </w:p>
    <w:p w:rsidR="000232A0" w:rsidRDefault="000232A0">
      <w:pPr>
        <w:pStyle w:val="Estilo"/>
        <w:spacing w:line="240" w:lineRule="exact"/>
        <w:ind w:left="57" w:right="9" w:firstLine="566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São vários os arquivos que podem ter sido corrompi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dos e para cada tipo de dano a reparação pode ser diferente. Assim, existem várias tentativas que se pode fazer para sa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nar o problema, as quais passamos a descrever. </w:t>
      </w:r>
    </w:p>
    <w:p w:rsidR="000232A0" w:rsidRDefault="000232A0">
      <w:pPr>
        <w:pStyle w:val="Estilo"/>
        <w:spacing w:line="240" w:lineRule="exact"/>
        <w:ind w:left="57" w:right="9" w:firstLine="566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• Reparos básicos no setor de boot e particiona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mento do HD - A primeira tentativa de recuperar o sistema é checar estes setores do HD usando as ferramentas do pró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prio Windows. Mais especificamente, se for o Windows XP que estiver em uso empregaremos o programa fixmbr para reparar o Master Boot Record (MBR) e o fixboot para repa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rar os registros de inicialização do HD. Muita gente confunde estes dois utilitários, mas eles são para finalidades distintas e consertam áreas diferentes, da seguinte forma: </w:t>
      </w:r>
    </w:p>
    <w:p w:rsidR="000232A0" w:rsidRDefault="000232A0">
      <w:pPr>
        <w:pStyle w:val="Estilo"/>
        <w:spacing w:line="235" w:lineRule="exact"/>
        <w:ind w:left="81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• O fixmbr conserta o Master Boot Record (MBR); </w:t>
      </w:r>
    </w:p>
    <w:p w:rsidR="000232A0" w:rsidRDefault="000232A0">
      <w:pPr>
        <w:pStyle w:val="Estilo"/>
        <w:rPr>
          <w:rFonts w:ascii="Times New Roman" w:hAnsi="Times New Roman" w:cs="Times New Roman"/>
          <w:sz w:val="19"/>
          <w:szCs w:val="19"/>
          <w:lang w:bidi="he-IL"/>
        </w:rPr>
        <w:sectPr w:rsidR="000232A0">
          <w:type w:val="continuous"/>
          <w:pgSz w:w="11907" w:h="16840"/>
          <w:pgMar w:top="360" w:right="656" w:bottom="360" w:left="1032" w:header="720" w:footer="720" w:gutter="0"/>
          <w:cols w:num="2" w:space="720" w:equalWidth="0">
            <w:col w:w="5006" w:space="211"/>
            <w:col w:w="4982"/>
          </w:cols>
          <w:noEndnote/>
        </w:sectPr>
      </w:pPr>
    </w:p>
    <w:p w:rsidR="000232A0" w:rsidRDefault="000232A0">
      <w:pPr>
        <w:pStyle w:val="Estilo"/>
        <w:spacing w:line="144" w:lineRule="exact"/>
        <w:rPr>
          <w:rFonts w:ascii="Times New Roman" w:hAnsi="Times New Roman" w:cs="Times New Roman"/>
          <w:lang w:bidi="he-IL"/>
        </w:rPr>
      </w:pPr>
    </w:p>
    <w:p w:rsidR="000232A0" w:rsidRDefault="000232A0">
      <w:pPr>
        <w:pStyle w:val="Estilo"/>
        <w:rPr>
          <w:rFonts w:ascii="Times New Roman" w:hAnsi="Times New Roman" w:cs="Times New Roman"/>
          <w:lang w:bidi="he-IL"/>
        </w:rPr>
        <w:sectPr w:rsidR="000232A0">
          <w:type w:val="continuous"/>
          <w:pgSz w:w="11907" w:h="16840"/>
          <w:pgMar w:top="360" w:right="656" w:bottom="360" w:left="1032" w:header="720" w:footer="720" w:gutter="0"/>
          <w:cols w:space="720"/>
          <w:noEndnote/>
        </w:sectPr>
      </w:pPr>
    </w:p>
    <w:p w:rsidR="000232A0" w:rsidRDefault="000232A0">
      <w:pPr>
        <w:pStyle w:val="Estilo"/>
        <w:spacing w:before="43" w:line="206" w:lineRule="exact"/>
        <w:ind w:left="106"/>
        <w:rPr>
          <w:rFonts w:ascii="Times New Roman" w:hAnsi="Times New Roman" w:cs="Times New Roman"/>
          <w:w w:val="119"/>
          <w:sz w:val="20"/>
          <w:szCs w:val="20"/>
          <w:lang w:bidi="he-IL"/>
        </w:rPr>
      </w:pPr>
      <w:r>
        <w:rPr>
          <w:rFonts w:ascii="Times New Roman" w:hAnsi="Times New Roman" w:cs="Times New Roman"/>
          <w:w w:val="119"/>
          <w:sz w:val="20"/>
          <w:szCs w:val="20"/>
          <w:lang w:bidi="he-IL"/>
        </w:rPr>
        <w:t xml:space="preserve">22 </w:t>
      </w:r>
    </w:p>
    <w:p w:rsidR="000232A0" w:rsidRDefault="000232A0">
      <w:pPr>
        <w:pStyle w:val="Estilo"/>
        <w:spacing w:line="1" w:lineRule="exact"/>
        <w:rPr>
          <w:rFonts w:ascii="Times New Roman" w:hAnsi="Times New Roman" w:cs="Times New Roman"/>
          <w:sz w:val="2"/>
          <w:szCs w:val="2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br w:type="column"/>
      </w:r>
    </w:p>
    <w:p w:rsidR="000232A0" w:rsidRDefault="000232A0">
      <w:pPr>
        <w:pStyle w:val="Estilo"/>
        <w:spacing w:before="24" w:line="206" w:lineRule="exact"/>
        <w:rPr>
          <w:sz w:val="19"/>
          <w:szCs w:val="19"/>
          <w:lang w:bidi="he-IL"/>
        </w:rPr>
      </w:pPr>
      <w:hyperlink r:id="rId6" w:history="1">
        <w:r>
          <w:rPr>
            <w:i/>
            <w:iCs/>
            <w:sz w:val="19"/>
            <w:szCs w:val="19"/>
            <w:lang w:bidi="he-IL"/>
          </w:rPr>
          <w:t>www.revistaPnP.com.br</w:t>
        </w:r>
      </w:hyperlink>
      <w:r>
        <w:rPr>
          <w:sz w:val="19"/>
          <w:szCs w:val="19"/>
          <w:lang w:bidi="he-IL"/>
        </w:rPr>
        <w:t xml:space="preserve"> </w:t>
      </w:r>
    </w:p>
    <w:p w:rsidR="000232A0" w:rsidRDefault="000232A0">
      <w:pPr>
        <w:pStyle w:val="Estilo"/>
        <w:spacing w:line="1" w:lineRule="exact"/>
        <w:rPr>
          <w:sz w:val="2"/>
          <w:szCs w:val="2"/>
          <w:lang w:bidi="he-IL"/>
        </w:rPr>
      </w:pPr>
      <w:r>
        <w:rPr>
          <w:sz w:val="19"/>
          <w:szCs w:val="19"/>
          <w:lang w:bidi="he-IL"/>
        </w:rPr>
        <w:br w:type="column"/>
      </w:r>
    </w:p>
    <w:p w:rsidR="000232A0" w:rsidRDefault="000232A0">
      <w:pPr>
        <w:pStyle w:val="Estilo"/>
        <w:spacing w:line="206" w:lineRule="exact"/>
        <w:rPr>
          <w:i/>
          <w:iCs/>
          <w:sz w:val="19"/>
          <w:szCs w:val="19"/>
          <w:lang w:bidi="he-IL"/>
        </w:rPr>
      </w:pPr>
      <w:r>
        <w:rPr>
          <w:i/>
          <w:iCs/>
          <w:sz w:val="19"/>
          <w:szCs w:val="19"/>
          <w:lang w:bidi="he-IL"/>
        </w:rPr>
        <w:t xml:space="preserve">Revista PnP nº 19 </w:t>
      </w:r>
    </w:p>
    <w:p w:rsidR="000232A0" w:rsidRDefault="000232A0">
      <w:pPr>
        <w:pStyle w:val="Estilo"/>
        <w:rPr>
          <w:sz w:val="19"/>
          <w:szCs w:val="19"/>
          <w:lang w:bidi="he-IL"/>
        </w:rPr>
      </w:pPr>
    </w:p>
    <w:sectPr w:rsidR="000232A0" w:rsidSect="000232A0">
      <w:type w:val="continuous"/>
      <w:pgSz w:w="11907" w:h="16840"/>
      <w:pgMar w:top="360" w:right="656" w:bottom="360" w:left="1032" w:header="720" w:footer="720" w:gutter="0"/>
      <w:cols w:num="3" w:space="720" w:equalWidth="0">
        <w:col w:w="341" w:space="3792"/>
        <w:col w:w="2088" w:space="2385"/>
        <w:col w:w="1612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39E129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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stylePaneFormatFilter w:val="3F0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49A4"/>
    <w:rsid w:val="000232A0"/>
    <w:rsid w:val="003445A3"/>
    <w:rsid w:val="008237BF"/>
    <w:rsid w:val="00D57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">
    <w:name w:val="Estilo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vistaPnP.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900</Words>
  <Characters>4864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dc:description/>
  <cp:lastModifiedBy>PD</cp:lastModifiedBy>
  <cp:revision>2</cp:revision>
  <dcterms:created xsi:type="dcterms:W3CDTF">2012-04-18T13:42:00Z</dcterms:created>
  <dcterms:modified xsi:type="dcterms:W3CDTF">2012-04-18T13:42:00Z</dcterms:modified>
</cp:coreProperties>
</file>